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339" w14:textId="77777777" w:rsidR="000E7A79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Table 1. Summary characteristics of included studies</w:t>
      </w:r>
    </w:p>
    <w:tbl>
      <w:tblPr>
        <w:tblStyle w:val="a5"/>
        <w:tblW w:w="16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10"/>
        <w:gridCol w:w="1080"/>
        <w:gridCol w:w="1320"/>
        <w:gridCol w:w="2805"/>
        <w:gridCol w:w="1800"/>
        <w:gridCol w:w="1455"/>
        <w:gridCol w:w="1815"/>
        <w:gridCol w:w="1110"/>
        <w:gridCol w:w="1140"/>
        <w:gridCol w:w="855"/>
        <w:gridCol w:w="720"/>
      </w:tblGrid>
      <w:tr w:rsidR="000E7A79" w14:paraId="51457C33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4332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Study ID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C671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Outbreak start year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CCA0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Outbreak end year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F707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Location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A841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Historic Typhoid occurrence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A076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Diagnostic method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AB1D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AMR status**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6550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Intervention***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812E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suspected cases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0923F9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confirmed cases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5BFF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Attack rate (%)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1CBD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CFR (%)</w:t>
            </w:r>
          </w:p>
        </w:tc>
      </w:tr>
      <w:tr w:rsidR="000E7A79" w14:paraId="2EC735E6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A97D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#52 - Aye 2004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07E0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ED74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5ED1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Madaya, Myanmar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4DEE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Frequently occurred from 1989 to 2000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8E8A9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Widal test, Diazo urine test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28EE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244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CHLO/ANTI/EDU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1853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0AF1B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A58A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7E13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40DCB0BD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B80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#395 – Michel 2005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45DA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9F5A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12E8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Abidjan, Cote d'Ivoire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1DED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F6927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1CA3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quinolones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81F7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CC10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45D483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6992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D644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2BA890C8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51E4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#340 - Lewis 2005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8291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C5AE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80EB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Bharatpur, Nepal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917D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43DA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E833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BBFD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CBC6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5963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3C46F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39F1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6.49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AAA6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74B5BFEC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70E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#24 - Al-Sanouri 2008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B16B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3B71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4896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84BA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A01BB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13D2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83A8F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583D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08C6E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814F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8A8F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5F3AA95E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0BE8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#1407 – Muehlen 2007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A8D1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2DCC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BC3A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Leipzig, Germany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D10C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59-88 cases of have been reported annually since 2001.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A07A7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Widal test and/or specific ELISA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454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32DD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82FBB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F1DCE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7338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F013F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300FF7BA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075A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#415 - Muyembe-Tamfum 2009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E873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568D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424F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Kinshasa, DRC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A492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Kinshasa, DRC is an endemic area for typhoid fever.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46270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Surgically diagnosed, 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1284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3BBA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surgery/ANTI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20F6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54B7E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DE44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B913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44.4</w:t>
            </w:r>
          </w:p>
        </w:tc>
      </w:tr>
      <w:tr w:rsidR="000E7A79" w14:paraId="590A9CAD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F6C3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#251 - Holt 2011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85FE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4624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C436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Mekong river delta, Vietnam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34E1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Reported annually between 1991 - 2001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7A99D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2BD0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AC35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37AA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5210D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1B52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08E2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6CC555C3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9744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#293 – Keddy 2011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DF8E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238C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88D4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Delmas, South Africa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16B2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1993, outbreak occurred in Delmas, Mpumalanga, a town 100 km due east of Johannesburg, South Africa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7DEFB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Culture (not specified), MLVA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1FEA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4153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F55D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E12F8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A8E7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7FA9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50F91829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801B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#424 – Neil 2012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5B3D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16FC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A57B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Kasese, Uganda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3343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7C334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880D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2FDD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FE24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80C0B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2C47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79AC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78E18D40" w14:textId="77777777" w:rsidTr="002E5216">
        <w:trPr>
          <w:trHeight w:val="63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0B74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#73 – Bayram 2011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33B1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DB7C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0BE8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Anatolia, Turkey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B6FA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Exact date of the outbreak unknown, Last outbreak occurred affecting 10 people in Battalgazi town in the vicinity of Malatya (Iseri et al., 2009),</w:t>
            </w:r>
            <w:hyperlink r:id="rId4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https://www.scielo.br/j/bjm/a/6qGZb7n4CZmjFz8cYYSkRpH/?lang=en#</w:t>
              </w:r>
            </w:hyperlink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7559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urine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BB90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72C3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7706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2FEB05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8034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3445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4E268070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4D3A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#1408 – Scobie 2014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95E6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7651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D1A5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Fiji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7406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Since 2005, at least 13 outbreaks have been reported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FC634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or urine specimen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3979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BB93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ViPS vaccine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CB39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1765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28E6F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1582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F056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FFCE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2588B965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A23F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#353 - Lutterloh 2012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2044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A2FC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8541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Malawi–Mozambique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ECBE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Malawi and Mozambique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20735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TUBEX, blood culture,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B5A5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6810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0717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E85A1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9345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92EE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E7A79" w14:paraId="65172C76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3D25F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#344 - Limpitikul 2014 (1)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753F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E257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1340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Songkhla, Thailand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5E7E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Thailand, the incidence varies according to region (central, northern, north-eastern, and southern)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E7053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7C6B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0466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9AFC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8BD95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DCCC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5CB5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53DB1966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192D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#344 - Limpitikul 2014 (2)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C2CF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68D5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8717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Songkhla, Thailand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57A4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Thailand, the incidence varies according to region (central, northern, north-eastern, and southern)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101C2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D550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2E5E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B716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AAD1D1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FFE6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F166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7DD1F8C8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A4FE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#344 - Limpitikul 2014 (total)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6F47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DDDB0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E7BF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Songkhla, Thailand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649B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Thailand, the incidence varies according to region (central, northern, north-eastern, and southern)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78212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5BF0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E959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D62B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22FB3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CB89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2A5D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4A3C1603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2074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#245 - Hendriksen 2015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DAA3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8238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89FB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Lusaka, Zambia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12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AD43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Stool, 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743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4005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E85B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2040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D85F7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93A9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78540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0E7A79" w14:paraId="2ED2781B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554E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#585 - Walters 2014 (1)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6ACE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51B4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42D2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Kasese, Uganda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56AD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*From [#424 – Neil 2012], last outbreak occured in 2007-2009, Kasese, Uganda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6097FD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and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3B59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AB5F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41A4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E0E332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8C0F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0A33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116B57CC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678B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#585 - Walters 2014 (2)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1638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3756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CB27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Bundibugyo, Uganda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7270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*From [#424 – Neil 2012], last outbreak occured in 2007-2009, Kasese, Uganda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0AF9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and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D770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5CC18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849E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80D2B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DF3D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FD13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0F731B6D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3F4E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#27 - Ali 2017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6A91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2B90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0B57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Kikwit, DRC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F002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outbreak occured in 2006. Thereafter, became endemic.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5DB84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340C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7F1D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6D5F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1430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B99D5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95B3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C465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0E7A79" w14:paraId="24E56B18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FD15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#458 - Polonsky 2014 (1)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E6E3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700A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019B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Dzivaresekwa,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7A40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B6D03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bone marrow, bowel fluid or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2043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7F8E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3E69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13B3E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88F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49A6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60CBA3D9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A383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#458 - Polonsky 2014 (2)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C185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E5A1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3A6D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Kuwadzana,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512B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C2404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bone marrow, bowel fluid or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E7B0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1AF2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84FD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1785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BD68D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2CB3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A0D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2A1EE747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993D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#458 - Polonsky 2014 (total)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ABC4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51FB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DC2D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8570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02FF7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bone marrow, bowel fluid or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CF0F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4421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74AF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3795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38F77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3A8B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D32B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0E7A79" w14:paraId="4EA0922D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B57F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#414 - Muti 2014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BD3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77A5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D49C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3250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0C5C1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Stool, urine and 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F3DC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1CBC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EDU/WASH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2FB3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1078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B4A3D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BCBE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AD45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18267170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4A5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#257 – Imanishi 2014 (1)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4B7C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C4A1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2CA5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Dzivaresekwa,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9C22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A90DD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urine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42C5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5554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chlorine tablets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558A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648DE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65CD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3948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3E2C32FC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AA07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#257 – Imanishi 2014 (2)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AD9B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EE4D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E287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Kuwadzana,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3D3D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1F0A9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urine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A674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8C73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chlorine tablets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F5A3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1965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452D6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A9C6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F124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19B42BF7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CD2A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#257 – Imanishi 2014 (total)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91F3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D03C3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276F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A1D0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January 2010, resurgence occured in Mabvuku and Tafara suburbs of Harare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83371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urine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A3BB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724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chlorine tablets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7564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4181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6A483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1F59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70D3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286F6285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762C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#1406 – Cherian 2015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5EB3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CDB1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EF4B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Pondicherry, India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E58F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with outbreaks reported from Rajasthan, Maharashtra, Bangalore, West Bengal, and Pondicherry districts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7985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widal test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C9D8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3D59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5559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0B4D5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60D58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ACB2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717584B8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33E4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#493 - Roy 2016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8882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C04A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B554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Assam, India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28F9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Since 1990, epidemics reported from different parts of India including Kolkata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C03D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Widal test, 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C942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D048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3466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16A7C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EFB4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B944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44D0E53E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187F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#276 - Kabwama 2017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9278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F47D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46B2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Kampala, Uganda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FCC2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outbreak occured in 2011, Kasese and neighboring Bundibugyo District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6C55C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TUBEX, 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E3D2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DD09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WASH/CHLO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9457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10230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AE10B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80B4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6A4E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611CF6B4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765A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#105 - Burnsed 2018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2666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EFE2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98A6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Oklahoma, USA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FF9B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 2000 to 2010, 28 outbreaks occured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AFECD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DCFE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E553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81FE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DDE73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BDEA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AB19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49A422FF" w14:textId="77777777">
        <w:trPr>
          <w:trHeight w:val="84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13E6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#470 - Qamar 2018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45F5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A8FF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16D7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Hyderabad, Pakistan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04DC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South Asia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5DC28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BE23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14EB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Active surveillance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57EF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3FA28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0AE1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489B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&gt;1</w:t>
            </w:r>
          </w:p>
        </w:tc>
      </w:tr>
      <w:tr w:rsidR="000E7A79" w14:paraId="1661B9C3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F71A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#155 - Davis 2018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88F9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8EE2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5B38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4F59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*From [#458 - Polonsky 2014], last outbreak occured in 2012, Harare, Zimbabwe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EA0DD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DED4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CIP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41F4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WASH/CHLO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084B0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F3FFC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67D8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AEC8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0E7A79" w14:paraId="735A4FFC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02DD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#255 – Hu 2022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AFC7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59637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07C0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Lanling, China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3977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China, outbreak is rarely reported until 2015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5EE5E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culture, faecal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672F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TMP-SMX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4B635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water pipes renewed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EF8A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6F490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131D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21D4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387CAC98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B67E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#619 – Yousafzai 2019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E4F1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D832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CEF1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Hyderabad, Pakistan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D3E9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South Asia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6FCA6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7455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B2C8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CHLO/WASH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8642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61018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44BD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EA99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0CCAA6E9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6198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#243 – Hechaichi 2023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E8032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8FFC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9CB8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Gabes, Tunisia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1466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874AF1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bone marrow, bowel fluid,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2D1B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5703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EDDF8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5A5DE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935D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16.24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3BDF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139F6E0B" w14:textId="77777777">
        <w:trPr>
          <w:trHeight w:val="60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202B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#417 - N'Cho 2019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04BE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CBBF3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2AD7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49E7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*From [#155 - Davis 2018], last outbreak occured in 2017, Harare, Zimbabwe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3F86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or rectal swab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4D5C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CIP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A859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WASH/CHLO/EDU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4D31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3187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7216C2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FD34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A7EC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3DA00527" w14:textId="77777777">
        <w:trPr>
          <w:trHeight w:val="84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D613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#67 – Bano-Zaidi 2018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7E7F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B4FF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7910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Yucatan, Mexico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34202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major outbreak occurred in the early 1970s.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3834CC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bone marrow, stool culture, widal test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E496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AMP, CHL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3DA3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6BD2D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461B6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527F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BB01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30574955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280F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#364 – Makungo 2020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B18E3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6B86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CE55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Makhuduthamaga, South Africa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61A2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outbreaks occurred in 2005 in Delmas, Mpumalanga province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75B0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Blood, stool, rectal swabs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C39B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susceptible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F0C5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WASH/CHLO/EDU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8E42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6A79B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8B88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CF1DC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5B8FD4C8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5158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#459 – Poncin 2022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69E41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1D36C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8855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Harare, Zimbabwe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1244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*From [#417 - N'Cho 2019], last outbreak occured in 2018, Harare, Zimbabwe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A0D1C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and stool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5F06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42B0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TCV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23B1A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1967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3A5D7" w14:textId="77777777" w:rsidR="000E7A79" w:rsidRDefault="00000000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E163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68E5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68C847E5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2DE70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#428 – Nimonkar 2022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C4A1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391F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4D993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Amritsar, India.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BB27F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India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B80AA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3BB0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A90A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CF8DF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42314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2AC9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39356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0A82A6D4" w14:textId="77777777">
        <w:trPr>
          <w:trHeight w:val="58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B0D8E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#539 – Srinivasan 2022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3F9F9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982D4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CA96D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Vellore, India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C8D1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Endemic in India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DAB09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3F87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CIP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CEDE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01BFA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E03DD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6F80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6B82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7A79" w14:paraId="184C2EA4" w14:textId="77777777">
        <w:trPr>
          <w:trHeight w:val="36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6C884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#593 – Wang 2022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873DF5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096DB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8018A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Beijing, China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FC488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34E21" w14:textId="77777777" w:rsidR="000E7A7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culture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90EB9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XDR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694AB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WASH/CHLO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22636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0A10A" w14:textId="77777777" w:rsidR="000E7A79" w:rsidRDefault="0000000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EB1AE" w14:textId="77777777" w:rsidR="000E7A79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35121" w14:textId="77777777" w:rsidR="000E7A79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3DA60047" w14:textId="77777777" w:rsidR="000E7A7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*source not from study author, but from our own time-series data</w:t>
      </w:r>
    </w:p>
    <w:p w14:paraId="24656E33" w14:textId="77777777" w:rsidR="000E7A7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**AMP=Ampicillin, CHL=Chloramphenicol, CIP=Ciprofloxacin, MDR=Multi-drug-resistant, TMP-SMX= Trimethoprim/ sulfamethoxazole, XDR=Extensively drug-resistant</w:t>
      </w:r>
    </w:p>
    <w:p w14:paraId="62415C2A" w14:textId="77777777" w:rsidR="000E7A7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***ANTI=Antimicrobials, CHLO=Water source Chlorination, EDU=Public Health Education, TCV=Typhoid Conjugate Vaccine, WASH=Wash, Sanitation, and Hygiene</w:t>
      </w:r>
    </w:p>
    <w:sectPr w:rsidR="000E7A79">
      <w:pgSz w:w="16834" w:h="11909" w:orient="landscape"/>
      <w:pgMar w:top="283" w:right="283" w:bottom="283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79"/>
    <w:rsid w:val="000A2BDD"/>
    <w:rsid w:val="000E7A79"/>
    <w:rsid w:val="002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BFF2"/>
  <w15:docId w15:val="{4AE24B53-AF47-B94B-BFF0-36FCA5BA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lo.br/j/bjm/a/6qGZb7n4CZmjFz8cYYSkRpH/?lang=en" TargetMode="External"/><Relationship Id="rId4" Type="http://schemas.openxmlformats.org/officeDocument/2006/relationships/hyperlink" Target="https://www.scielo.br/j/bjm/a/6qGZb7n4CZmjFz8cYYSkRpH/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4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고대협</cp:lastModifiedBy>
  <cp:revision>2</cp:revision>
  <dcterms:created xsi:type="dcterms:W3CDTF">2024-07-25T10:38:00Z</dcterms:created>
  <dcterms:modified xsi:type="dcterms:W3CDTF">2024-07-25T10:39:00Z</dcterms:modified>
</cp:coreProperties>
</file>